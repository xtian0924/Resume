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D6" w:rsidRDefault="00656160">
      <w:pPr>
        <w:rPr>
          <w:rFonts w:ascii="Futura Md BT" w:hAnsi="Futura Md BT"/>
          <w:noProof/>
          <w:sz w:val="28"/>
          <w:szCs w:val="28"/>
        </w:rPr>
      </w:pPr>
      <w:bookmarkStart w:id="0" w:name="_GoBack"/>
      <w:bookmarkEnd w:id="0"/>
      <w:r>
        <w:rPr>
          <w:rFonts w:ascii="Futura Md BT" w:hAnsi="Futura Md BT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5A6CC0D" wp14:editId="6AEEBCE0">
            <wp:simplePos x="0" y="0"/>
            <wp:positionH relativeFrom="column">
              <wp:posOffset>4724400</wp:posOffset>
            </wp:positionH>
            <wp:positionV relativeFrom="paragraph">
              <wp:posOffset>28575</wp:posOffset>
            </wp:positionV>
            <wp:extent cx="1390650" cy="1295400"/>
            <wp:effectExtent l="19050" t="0" r="0" b="0"/>
            <wp:wrapNone/>
            <wp:docPr id="2" name="Picture 1" descr="C:\Users\User\Desktop\d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d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EBD">
        <w:rPr>
          <w:rFonts w:ascii="Futura Md BT" w:hAnsi="Futura Md BT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3D0D961" wp14:editId="5E304FC1">
            <wp:simplePos x="0" y="0"/>
            <wp:positionH relativeFrom="column">
              <wp:posOffset>5153025</wp:posOffset>
            </wp:positionH>
            <wp:positionV relativeFrom="paragraph">
              <wp:posOffset>314325</wp:posOffset>
            </wp:positionV>
            <wp:extent cx="552450" cy="552450"/>
            <wp:effectExtent l="0" t="0" r="0" b="0"/>
            <wp:wrapSquare wrapText="bothSides"/>
            <wp:docPr id="1" name="Picture 0" descr="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5B"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-3175</wp:posOffset>
                </wp:positionV>
                <wp:extent cx="1394460" cy="1330960"/>
                <wp:effectExtent l="6985" t="6350" r="8255" b="5715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4460" cy="1330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71.8pt;margin-top:-.25pt;width:109.8pt;height:10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" filled="f" fillcolor="black [3213]" strokecolor="black [3213]"/>
            </w:pict>
          </mc:Fallback>
        </mc:AlternateContent>
      </w:r>
    </w:p>
    <w:p w:rsidR="001E11E9" w:rsidRPr="008E2C41" w:rsidRDefault="008E2C41" w:rsidP="008E2C41">
      <w:pPr>
        <w:pStyle w:val="NoSpacing"/>
        <w:rPr>
          <w:rFonts w:ascii="Times New Roman" w:hAnsi="Times New Roman" w:cs="Times New Roman"/>
          <w:b/>
          <w:noProof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 w:rsidR="00F04B99" w:rsidRPr="008E2C41">
        <w:rPr>
          <w:rFonts w:ascii="Times New Roman" w:hAnsi="Times New Roman" w:cs="Times New Roman"/>
          <w:b/>
          <w:noProof/>
          <w:sz w:val="30"/>
          <w:szCs w:val="30"/>
        </w:rPr>
        <w:t>NICO CHRISTIAN SAUL</w:t>
      </w:r>
      <w:r w:rsidR="00910702" w:rsidRPr="008E2C41">
        <w:rPr>
          <w:rFonts w:ascii="Times New Roman" w:hAnsi="Times New Roman" w:cs="Times New Roman"/>
          <w:b/>
          <w:noProof/>
          <w:sz w:val="30"/>
          <w:szCs w:val="30"/>
        </w:rPr>
        <w:t xml:space="preserve">      </w:t>
      </w:r>
    </w:p>
    <w:p w:rsidR="00A51980" w:rsidRDefault="00C45D5B" w:rsidP="00544E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3933190" cy="841375"/>
                <wp:effectExtent l="9525" t="5715" r="10160" b="1016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0" w:rsidRPr="008E2C41" w:rsidRDefault="00F04B99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 0955 – 310 – 3403</w:t>
                            </w:r>
                            <w:r w:rsidR="00A51980"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04B99" w:rsidRPr="008E2C41" w:rsidRDefault="00A51980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 </w:t>
                            </w:r>
                            <w:r w:rsidR="00F04B99" w:rsidRPr="008E2C41">
                              <w:rPr>
                                <w:rFonts w:ascii="Times New Roman" w:hAnsi="Times New Roman" w:cs="Times New Roman"/>
                                <w:color w:val="114FFF"/>
                                <w:sz w:val="24"/>
                                <w:szCs w:val="24"/>
                                <w:u w:val="single"/>
                              </w:rPr>
                              <w:t>xtian9924</w:t>
                            </w:r>
                            <w:r w:rsidRPr="008E2C41">
                              <w:rPr>
                                <w:rFonts w:ascii="Times New Roman" w:hAnsi="Times New Roman" w:cs="Times New Roman"/>
                                <w:color w:val="114FFF"/>
                                <w:sz w:val="24"/>
                                <w:szCs w:val="24"/>
                                <w:u w:val="single"/>
                              </w:rPr>
                              <w:t>@gmail.com</w:t>
                            </w: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cr/>
                              <w:t xml:space="preserve">Address:  </w:t>
                            </w:r>
                            <w:r w:rsidR="00F04B99"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260 Sampaloc 1 Pala-pala Dasmariñas Cavite</w:t>
                            </w:r>
                          </w:p>
                          <w:p w:rsidR="00A51980" w:rsidRPr="008E2C41" w:rsidRDefault="00F04B99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Birthday:  April 18, 1997</w:t>
                            </w:r>
                          </w:p>
                          <w:p w:rsidR="00A51980" w:rsidRPr="008E2C41" w:rsidRDefault="00A519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0;margin-top:18.95pt;width:309.7pt;height:6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" strokecolor="white [3212]">
                <v:textbox>
                  <w:txbxContent>
                    <w:p w:rsidR="00A51980" w:rsidRPr="008E2C41" w:rsidRDefault="00F04B99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Phone:  0955 – 310 – 3403</w:t>
                      </w:r>
                      <w:r w:rsidR="00A51980"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04B99" w:rsidRPr="008E2C41" w:rsidRDefault="00A51980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 </w:t>
                      </w:r>
                      <w:r w:rsidR="00F04B99" w:rsidRPr="008E2C41">
                        <w:rPr>
                          <w:rFonts w:ascii="Times New Roman" w:hAnsi="Times New Roman" w:cs="Times New Roman"/>
                          <w:color w:val="114FFF"/>
                          <w:sz w:val="24"/>
                          <w:szCs w:val="24"/>
                          <w:u w:val="single"/>
                        </w:rPr>
                        <w:t>xtian9924</w:t>
                      </w:r>
                      <w:r w:rsidRPr="008E2C41">
                        <w:rPr>
                          <w:rFonts w:ascii="Times New Roman" w:hAnsi="Times New Roman" w:cs="Times New Roman"/>
                          <w:color w:val="114FFF"/>
                          <w:sz w:val="24"/>
                          <w:szCs w:val="24"/>
                          <w:u w:val="single"/>
                        </w:rPr>
                        <w:t>@gmail.com</w:t>
                      </w: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cr/>
                        <w:t xml:space="preserve">Address:  </w:t>
                      </w:r>
                      <w:r w:rsidR="00F04B99"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260 Sampaloc 1 Pala-pala Dasmariñas Cavite</w:t>
                      </w:r>
                    </w:p>
                    <w:p w:rsidR="00A51980" w:rsidRPr="008E2C41" w:rsidRDefault="00F04B99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Birthday:  April 18, 1997</w:t>
                      </w:r>
                    </w:p>
                    <w:p w:rsidR="00A51980" w:rsidRPr="008E2C41" w:rsidRDefault="00A519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utura Md BT" w:hAnsi="Futura Md BT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4225290" cy="45085"/>
                <wp:effectExtent l="9525" t="13335" r="13335" b="825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3.8pt;width:332.7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" fillcolor="#a5a5a5 [2092]" strokecolor="#a5a5a5 [2092]"/>
            </w:pict>
          </mc:Fallback>
        </mc:AlternateContent>
      </w:r>
    </w:p>
    <w:p w:rsidR="00A51980" w:rsidRDefault="00A51980" w:rsidP="00544E35"/>
    <w:p w:rsidR="00A51980" w:rsidRDefault="00A51980" w:rsidP="00544E35"/>
    <w:p w:rsidR="00544E35" w:rsidRPr="008E2C41" w:rsidRDefault="00C45D5B" w:rsidP="00544E35">
      <w:pPr>
        <w:rPr>
          <w:b/>
        </w:rPr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6141720" cy="45085"/>
                <wp:effectExtent l="9525" t="10160" r="11430" b="1143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9.5pt;width:483.6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" fillcolor="#a5a5a5 [2092]" strokecolor="#a5a5a5 [2092]"/>
            </w:pict>
          </mc:Fallback>
        </mc:AlternateContent>
      </w:r>
    </w:p>
    <w:p w:rsidR="00A51980" w:rsidRDefault="00C45D5B" w:rsidP="00687D8A">
      <w:pPr>
        <w:spacing w:after="0"/>
      </w:pPr>
      <w:r>
        <w:rPr>
          <w:rFonts w:ascii="Futura Md BT" w:hAnsi="Futura Md BT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094095" cy="934085"/>
                <wp:effectExtent l="9525" t="5715" r="11430" b="12700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95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EF2" w:rsidRPr="008E2C41" w:rsidRDefault="00A51980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51980" w:rsidRPr="008E2C41" w:rsidRDefault="00F04B99" w:rsidP="00331E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obtain fulltime position in your company that will allow me to use my abilities. I am self motivated and able to work both independently and as a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0;margin-top:7.95pt;width:479.85pt;height:7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" strokecolor="white [3212]">
                <v:textbox>
                  <w:txbxContent>
                    <w:p w:rsidR="00331EF2" w:rsidRPr="008E2C41" w:rsidRDefault="00A51980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51980" w:rsidRPr="008E2C41" w:rsidRDefault="00F04B99" w:rsidP="00331E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obtain fulltime position in your company that will allow me to use my abilities. I am self motivated and able to work both independently and as a team</w:t>
                      </w:r>
                    </w:p>
                  </w:txbxContent>
                </v:textbox>
              </v:shape>
            </w:pict>
          </mc:Fallback>
        </mc:AlternateContent>
      </w:r>
    </w:p>
    <w:p w:rsidR="00A51980" w:rsidRDefault="00A51980" w:rsidP="00687D8A">
      <w:pPr>
        <w:spacing w:after="0"/>
      </w:pPr>
    </w:p>
    <w:p w:rsidR="00A51980" w:rsidRDefault="00A51980" w:rsidP="00687D8A">
      <w:pPr>
        <w:spacing w:after="0"/>
      </w:pPr>
    </w:p>
    <w:p w:rsidR="00687D8A" w:rsidRDefault="00687D8A" w:rsidP="00687D8A">
      <w:pPr>
        <w:spacing w:after="0"/>
      </w:pPr>
    </w:p>
    <w:p w:rsidR="00544E35" w:rsidRDefault="00544E35" w:rsidP="00544E35">
      <w:pPr>
        <w:pStyle w:val="NoSpacing"/>
      </w:pPr>
    </w:p>
    <w:p w:rsidR="00A51980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Default="00C45D5B" w:rsidP="00544E35">
      <w:pPr>
        <w:spacing w:after="0" w:line="240" w:lineRule="auto"/>
        <w:rPr>
          <w:sz w:val="20"/>
          <w:szCs w:val="20"/>
        </w:rPr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21590</wp:posOffset>
                </wp:positionV>
                <wp:extent cx="6141720" cy="45085"/>
                <wp:effectExtent l="9525" t="7620" r="11430" b="1397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3pt;margin-top:1.7pt;width:483.6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" fillcolor="#a5a5a5 [2092]" strokecolor="#a5a5a5 [2092]"/>
            </w:pict>
          </mc:Fallback>
        </mc:AlternateContent>
      </w:r>
    </w:p>
    <w:p w:rsidR="00A51980" w:rsidRDefault="00C45D5B" w:rsidP="00544E35">
      <w:pPr>
        <w:spacing w:after="0"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89320" cy="1685925"/>
                <wp:effectExtent l="9525" t="5715" r="11430" b="1333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0" w:rsidRPr="008E2C41" w:rsidRDefault="008E2C41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SKILLS/</w:t>
                            </w:r>
                            <w:r w:rsidR="00A51980" w:rsidRPr="008E2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TECHNICAL SKILLS </w:t>
                            </w:r>
                          </w:p>
                          <w:p w:rsidR="008E2C41" w:rsidRPr="008E2C41" w:rsidRDefault="008E2C41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51980" w:rsidRPr="008E2C41" w:rsidRDefault="008E2C41" w:rsidP="00A5198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Highly organized and efficient</w:t>
                            </w:r>
                          </w:p>
                          <w:p w:rsidR="008E2C41" w:rsidRPr="008E2C41" w:rsidRDefault="008E2C41" w:rsidP="00A5198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Ability to work independently or as part of a team</w:t>
                            </w:r>
                          </w:p>
                          <w:p w:rsidR="00A51980" w:rsidRPr="008E2C41" w:rsidRDefault="00A51980" w:rsidP="00A5198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</w:t>
                            </w:r>
                            <w:r w:rsid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crosoft Offices</w:t>
                            </w:r>
                          </w:p>
                          <w:p w:rsidR="00A51980" w:rsidRPr="008E2C41" w:rsidRDefault="00F04B99" w:rsidP="00331EF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Creative Suite (Photoshop</w:t>
                            </w:r>
                            <w:r w:rsidR="00A51980"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E2C41" w:rsidRPr="008E2C41" w:rsidRDefault="008E2C41" w:rsidP="00331EF2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Typing Skills ( 52 wpm Gross speed , 99% Accuracy ,51 wpm Net speed)</w:t>
                            </w:r>
                          </w:p>
                          <w:p w:rsidR="008E2C41" w:rsidRPr="008E2C41" w:rsidRDefault="008E2C41" w:rsidP="008E2C41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HTML/CSS/JAVA</w:t>
                            </w:r>
                            <w:r w:rsidR="00BA09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SCRIPT/SASS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0;margin-top:5.85pt;width:471.6pt;height:13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" strokecolor="white [3212]">
                <v:textbox>
                  <w:txbxContent>
                    <w:p w:rsidR="00A51980" w:rsidRPr="008E2C41" w:rsidRDefault="008E2C41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SKILLS/</w:t>
                      </w:r>
                      <w:r w:rsidR="00A51980" w:rsidRPr="008E2C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TECHNICAL SKILLS </w:t>
                      </w:r>
                    </w:p>
                    <w:p w:rsidR="008E2C41" w:rsidRPr="008E2C41" w:rsidRDefault="008E2C41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51980" w:rsidRPr="008E2C41" w:rsidRDefault="008E2C41" w:rsidP="00A51980">
                      <w:pPr>
                        <w:pStyle w:val="NoSpacing"/>
                        <w:numPr>
                          <w:ilvl w:val="0"/>
                          <w:numId w:val="15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Highly organized and efficient</w:t>
                      </w:r>
                    </w:p>
                    <w:p w:rsidR="008E2C41" w:rsidRPr="008E2C41" w:rsidRDefault="008E2C41" w:rsidP="00A51980">
                      <w:pPr>
                        <w:pStyle w:val="NoSpacing"/>
                        <w:numPr>
                          <w:ilvl w:val="0"/>
                          <w:numId w:val="15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Ability to work independently or as part of a team</w:t>
                      </w:r>
                    </w:p>
                    <w:p w:rsidR="00A51980" w:rsidRPr="008E2C41" w:rsidRDefault="00A51980" w:rsidP="00A51980">
                      <w:pPr>
                        <w:pStyle w:val="NoSpacing"/>
                        <w:numPr>
                          <w:ilvl w:val="0"/>
                          <w:numId w:val="15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</w:t>
                      </w:r>
                      <w:r w:rsid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crosoft Offices</w:t>
                      </w:r>
                    </w:p>
                    <w:p w:rsidR="00A51980" w:rsidRPr="008E2C41" w:rsidRDefault="00F04B99" w:rsidP="00331EF2">
                      <w:pPr>
                        <w:pStyle w:val="NoSpacing"/>
                        <w:numPr>
                          <w:ilvl w:val="0"/>
                          <w:numId w:val="15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Creative Suite (Photoshop</w:t>
                      </w:r>
                      <w:r w:rsidR="00A51980"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8E2C41" w:rsidRPr="008E2C41" w:rsidRDefault="008E2C41" w:rsidP="00331EF2">
                      <w:pPr>
                        <w:pStyle w:val="NoSpacing"/>
                        <w:numPr>
                          <w:ilvl w:val="0"/>
                          <w:numId w:val="15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Typing Skills ( 52 wpm Gross speed , 99% Accuracy ,51 wpm Net speed)</w:t>
                      </w:r>
                    </w:p>
                    <w:p w:rsidR="008E2C41" w:rsidRPr="008E2C41" w:rsidRDefault="008E2C41" w:rsidP="008E2C41">
                      <w:pPr>
                        <w:pStyle w:val="NoSpacing"/>
                        <w:numPr>
                          <w:ilvl w:val="0"/>
                          <w:numId w:val="15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HTML/CSS/JAVA</w:t>
                      </w:r>
                      <w:r w:rsidR="00BA09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SCRIPT/SASS</w:t>
                      </w:r>
                    </w:p>
                  </w:txbxContent>
                </v:textbox>
              </v:shape>
            </w:pict>
          </mc:Fallback>
        </mc:AlternateContent>
      </w:r>
    </w:p>
    <w:p w:rsidR="00A51980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Default="00A51980" w:rsidP="00544E35">
      <w:pPr>
        <w:spacing w:after="0" w:line="240" w:lineRule="auto"/>
        <w:rPr>
          <w:sz w:val="20"/>
          <w:szCs w:val="20"/>
        </w:rPr>
      </w:pPr>
    </w:p>
    <w:p w:rsidR="00687D8A" w:rsidRPr="00544E35" w:rsidRDefault="00687D8A" w:rsidP="00544E35">
      <w:pPr>
        <w:spacing w:after="0" w:line="240" w:lineRule="auto"/>
        <w:rPr>
          <w:sz w:val="20"/>
          <w:szCs w:val="20"/>
        </w:rPr>
      </w:pPr>
    </w:p>
    <w:p w:rsidR="00A51980" w:rsidRDefault="00A51980" w:rsidP="00E9218A">
      <w:pPr>
        <w:pStyle w:val="NoSpacing"/>
        <w:rPr>
          <w:rFonts w:ascii="Futura Hv BT" w:hAnsi="Futura Hv BT"/>
          <w:sz w:val="24"/>
          <w:szCs w:val="24"/>
        </w:rPr>
      </w:pPr>
    </w:p>
    <w:p w:rsidR="000640D6" w:rsidRDefault="000640D6" w:rsidP="00E9218A">
      <w:pPr>
        <w:pStyle w:val="NoSpacing"/>
        <w:rPr>
          <w:rFonts w:ascii="Futura Hv BT" w:hAnsi="Futura Hv BT"/>
          <w:sz w:val="24"/>
          <w:szCs w:val="24"/>
        </w:rPr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C45D5B" w:rsidP="00E9218A">
      <w:pPr>
        <w:spacing w:after="0" w:line="240" w:lineRule="auto"/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64770</wp:posOffset>
                </wp:positionV>
                <wp:extent cx="6141720" cy="45085"/>
                <wp:effectExtent l="9525" t="8255" r="11430" b="13335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3pt;margin-top:5.1pt;width:483.6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" fillcolor="#a5a5a5 [2092]" strokecolor="#a5a5a5 [2092]"/>
            </w:pict>
          </mc:Fallback>
        </mc:AlternateContent>
      </w:r>
    </w:p>
    <w:p w:rsidR="00E9218A" w:rsidRDefault="00E9218A" w:rsidP="00E9218A">
      <w:pPr>
        <w:spacing w:after="0" w:line="240" w:lineRule="auto"/>
      </w:pPr>
    </w:p>
    <w:p w:rsidR="00A51980" w:rsidRDefault="00C45D5B" w:rsidP="00544E3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16510</wp:posOffset>
                </wp:positionV>
                <wp:extent cx="6084570" cy="1847850"/>
                <wp:effectExtent l="9525" t="5715" r="11430" b="13335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0" w:rsidRPr="008E2C41" w:rsidRDefault="00A51980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331EF2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31EF2" w:rsidRPr="008E2C41" w:rsidRDefault="002B1F71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National College of </w:t>
                            </w:r>
                            <w:r w:rsidR="00331EF2"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Science And Technology </w:t>
                            </w:r>
                          </w:p>
                          <w:p w:rsidR="002B1F71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(2015 – 2017)</w:t>
                            </w:r>
                          </w:p>
                          <w:p w:rsidR="00331EF2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Associate in Hotel and Restaurant Management</w:t>
                            </w:r>
                          </w:p>
                          <w:p w:rsidR="00331EF2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National College of Science </w:t>
                            </w:r>
                            <w:r w:rsidR="00656160"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Technology </w:t>
                            </w: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(2013 – 2015)</w:t>
                            </w: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Completed 81 credits towards a Bachelor’s Degree </w:t>
                            </w: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2C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 w:rsidRPr="008E2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Information Technology</w:t>
                            </w: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31EF2" w:rsidRPr="008E2C41" w:rsidRDefault="00331EF2" w:rsidP="00331EF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31EF2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31EF2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31EF2" w:rsidRPr="008E2C41" w:rsidRDefault="00331EF2" w:rsidP="00A519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51980" w:rsidRPr="008E2C41" w:rsidRDefault="00A519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-3pt;margin-top:1.3pt;width:479.1pt;height:1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" strokecolor="white [3212]">
                <v:textbox>
                  <w:txbxContent>
                    <w:p w:rsidR="00A51980" w:rsidRPr="008E2C41" w:rsidRDefault="00A51980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331EF2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31EF2" w:rsidRPr="008E2C41" w:rsidRDefault="002B1F71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National College of </w:t>
                      </w:r>
                      <w:r w:rsidR="00331EF2"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Science And Technology </w:t>
                      </w:r>
                    </w:p>
                    <w:p w:rsidR="002B1F71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(2015 – 2017)</w:t>
                      </w:r>
                    </w:p>
                    <w:p w:rsidR="00331EF2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Associate in Hotel and Restaurant Management</w:t>
                      </w:r>
                    </w:p>
                    <w:p w:rsidR="00331EF2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National College of Science </w:t>
                      </w:r>
                      <w:r w:rsidR="00656160"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Technology </w:t>
                      </w: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(2013 – 2015)</w:t>
                      </w: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Completed 81 credits towards a Bachelor’s Degree </w:t>
                      </w: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2C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 w:rsidRPr="008E2C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Information Technology</w:t>
                      </w: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31EF2" w:rsidRPr="008E2C41" w:rsidRDefault="00331EF2" w:rsidP="00331EF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31EF2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31EF2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31EF2" w:rsidRPr="008E2C41" w:rsidRDefault="00331EF2" w:rsidP="00A5198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51980" w:rsidRPr="008E2C41" w:rsidRDefault="00A519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E9218A" w:rsidRDefault="00E9218A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A51980" w:rsidRDefault="00A51980" w:rsidP="00E9218A">
      <w:pPr>
        <w:spacing w:after="0" w:line="240" w:lineRule="auto"/>
      </w:pPr>
    </w:p>
    <w:p w:rsidR="00E9218A" w:rsidRDefault="00C45D5B" w:rsidP="00E9218A">
      <w:pPr>
        <w:spacing w:after="0" w:line="240" w:lineRule="auto"/>
      </w:pPr>
      <w:r>
        <w:rPr>
          <w:rFonts w:ascii="Futura Md BT" w:hAnsi="Futura Md B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27305</wp:posOffset>
                </wp:positionV>
                <wp:extent cx="6141720" cy="45085"/>
                <wp:effectExtent l="9525" t="5715" r="11430" b="63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4.5pt;margin-top:2.15pt;width:483.6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" fillcolor="#a5a5a5 [2092]" strokecolor="#a5a5a5 [2092]"/>
            </w:pict>
          </mc:Fallback>
        </mc:AlternateContent>
      </w:r>
    </w:p>
    <w:p w:rsidR="00E9218A" w:rsidRDefault="00E9218A" w:rsidP="00A51980">
      <w:pPr>
        <w:pStyle w:val="NoSpacing"/>
      </w:pPr>
    </w:p>
    <w:p w:rsidR="00E9218A" w:rsidRPr="005E30F4" w:rsidRDefault="00E9218A" w:rsidP="00A51980">
      <w:pPr>
        <w:pStyle w:val="NoSpacing"/>
        <w:rPr>
          <w:rFonts w:ascii="Futura Hv BT" w:hAnsi="Futura Hv BT"/>
          <w:vertAlign w:val="subscript"/>
        </w:rPr>
      </w:pPr>
    </w:p>
    <w:sectPr w:rsidR="00E9218A" w:rsidRPr="005E30F4" w:rsidSect="000640D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BEF"/>
    <w:multiLevelType w:val="hybridMultilevel"/>
    <w:tmpl w:val="5520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45746"/>
    <w:multiLevelType w:val="hybridMultilevel"/>
    <w:tmpl w:val="B9D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1451F"/>
    <w:multiLevelType w:val="hybridMultilevel"/>
    <w:tmpl w:val="F5B0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74EE0"/>
    <w:multiLevelType w:val="hybridMultilevel"/>
    <w:tmpl w:val="66E4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25FA9"/>
    <w:multiLevelType w:val="hybridMultilevel"/>
    <w:tmpl w:val="243A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278F3"/>
    <w:multiLevelType w:val="hybridMultilevel"/>
    <w:tmpl w:val="AB4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70673"/>
    <w:multiLevelType w:val="hybridMultilevel"/>
    <w:tmpl w:val="389A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00137"/>
    <w:multiLevelType w:val="hybridMultilevel"/>
    <w:tmpl w:val="AA8E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6B1"/>
    <w:multiLevelType w:val="hybridMultilevel"/>
    <w:tmpl w:val="E33C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17F65"/>
    <w:multiLevelType w:val="hybridMultilevel"/>
    <w:tmpl w:val="3D06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D11A9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A5983"/>
    <w:multiLevelType w:val="hybridMultilevel"/>
    <w:tmpl w:val="816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52823"/>
    <w:multiLevelType w:val="hybridMultilevel"/>
    <w:tmpl w:val="1A60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99"/>
    <w:rsid w:val="000273D5"/>
    <w:rsid w:val="000537F0"/>
    <w:rsid w:val="000640D6"/>
    <w:rsid w:val="001658AF"/>
    <w:rsid w:val="001E11E9"/>
    <w:rsid w:val="002B1F71"/>
    <w:rsid w:val="002F1F09"/>
    <w:rsid w:val="00322939"/>
    <w:rsid w:val="00331EF2"/>
    <w:rsid w:val="003A0649"/>
    <w:rsid w:val="003C3C05"/>
    <w:rsid w:val="00475B6F"/>
    <w:rsid w:val="00544E35"/>
    <w:rsid w:val="00560B36"/>
    <w:rsid w:val="005B2EBD"/>
    <w:rsid w:val="005E2369"/>
    <w:rsid w:val="005E30F4"/>
    <w:rsid w:val="006172DA"/>
    <w:rsid w:val="00652897"/>
    <w:rsid w:val="00656160"/>
    <w:rsid w:val="00687D8A"/>
    <w:rsid w:val="00740F69"/>
    <w:rsid w:val="008E2C41"/>
    <w:rsid w:val="00910702"/>
    <w:rsid w:val="00941451"/>
    <w:rsid w:val="00A16E8F"/>
    <w:rsid w:val="00A51980"/>
    <w:rsid w:val="00A5712C"/>
    <w:rsid w:val="00B11DAD"/>
    <w:rsid w:val="00B61877"/>
    <w:rsid w:val="00BA0933"/>
    <w:rsid w:val="00BE22D8"/>
    <w:rsid w:val="00C02467"/>
    <w:rsid w:val="00C144B4"/>
    <w:rsid w:val="00C45D5B"/>
    <w:rsid w:val="00CA4976"/>
    <w:rsid w:val="00D108FD"/>
    <w:rsid w:val="00E9218A"/>
    <w:rsid w:val="00F04B99"/>
    <w:rsid w:val="00F14E8C"/>
    <w:rsid w:val="00FA494B"/>
    <w:rsid w:val="00FB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esktop\Sample_Resume_Format_for_Fresh_Graduates_Single_Page_1_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Sample_Resume_Format_for_Fresh_Graduates_Single_Page_1_Template-3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Nognog</dc:creator>
  <cp:lastModifiedBy>Nognog</cp:lastModifiedBy>
  <cp:revision>2</cp:revision>
  <cp:lastPrinted>2015-03-17T07:22:00Z</cp:lastPrinted>
  <dcterms:created xsi:type="dcterms:W3CDTF">2019-03-27T15:26:00Z</dcterms:created>
  <dcterms:modified xsi:type="dcterms:W3CDTF">2019-03-27T15:26:00Z</dcterms:modified>
</cp:coreProperties>
</file>